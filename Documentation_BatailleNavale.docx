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14419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D14419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107405</wp:posOffset>
            </wp:positionV>
            <wp:extent cx="5759450" cy="323977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aille nava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D1441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1777365</wp:posOffset>
                </wp:positionH>
                <wp:positionV relativeFrom="paragraph">
                  <wp:posOffset>71573</wp:posOffset>
                </wp:positionV>
                <wp:extent cx="2340428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428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D14419" w:rsidRDefault="00D14419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D14419">
                              <w:rPr>
                                <w:lang w:val="de-CH"/>
                              </w:rPr>
                              <w:t xml:space="preserve">          Da Cunha Matteo</w:t>
                            </w:r>
                          </w:p>
                          <w:p w:rsidR="00D14419" w:rsidRPr="00D14419" w:rsidRDefault="00D14419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D14419">
                              <w:rPr>
                                <w:lang w:val="de-CH"/>
                              </w:rPr>
                              <w:t>Matteo.DA-CUNHA@cpnv.ch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9.95pt;margin-top:5.65pt;width:184.3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9Avw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" filled="f" stroked="f">
                <v:textbox>
                  <w:txbxContent>
                    <w:p w:rsidR="004F521F" w:rsidRPr="00D14419" w:rsidRDefault="00D14419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D14419">
                        <w:rPr>
                          <w:lang w:val="de-CH"/>
                        </w:rPr>
                        <w:t xml:space="preserve">          Da Cunha Matteo</w:t>
                      </w:r>
                    </w:p>
                    <w:p w:rsidR="00D14419" w:rsidRPr="00D14419" w:rsidRDefault="00D14419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D14419">
                        <w:rPr>
                          <w:lang w:val="de-CH"/>
                        </w:rPr>
                        <w:t>Matteo.DA-CUNHA@cpnv.ch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D14419" w:rsidP="00ED50C4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D14419" w:rsidP="00ED50C4">
                            <w:pPr>
                              <w:pStyle w:val="Help"/>
                              <w:jc w:val="center"/>
                            </w:pPr>
                            <w:r>
                              <w:t>07.02.2022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D14419" w:rsidP="00ED50C4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D14419" w:rsidP="00ED50C4">
                      <w:pPr>
                        <w:pStyle w:val="Help"/>
                        <w:jc w:val="center"/>
                      </w:pPr>
                      <w: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6487A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99634294" w:history="1">
        <w:r w:rsidR="00A6487A" w:rsidRPr="00842874">
          <w:rPr>
            <w:rStyle w:val="Lienhypertexte"/>
          </w:rPr>
          <w:t>1</w:t>
        </w:r>
        <w:r w:rsidR="00A6487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6487A" w:rsidRPr="00842874">
          <w:rPr>
            <w:rStyle w:val="Lienhypertexte"/>
          </w:rPr>
          <w:t>Introduction</w:t>
        </w:r>
        <w:r w:rsidR="00A6487A">
          <w:rPr>
            <w:webHidden/>
          </w:rPr>
          <w:tab/>
        </w:r>
        <w:r w:rsidR="00A6487A">
          <w:rPr>
            <w:webHidden/>
          </w:rPr>
          <w:fldChar w:fldCharType="begin"/>
        </w:r>
        <w:r w:rsidR="00A6487A">
          <w:rPr>
            <w:webHidden/>
          </w:rPr>
          <w:instrText xml:space="preserve"> PAGEREF _Toc99634294 \h </w:instrText>
        </w:r>
        <w:r w:rsidR="00A6487A">
          <w:rPr>
            <w:webHidden/>
          </w:rPr>
        </w:r>
        <w:r w:rsidR="00A6487A">
          <w:rPr>
            <w:webHidden/>
          </w:rPr>
          <w:fldChar w:fldCharType="separate"/>
        </w:r>
        <w:r w:rsidR="00A6487A">
          <w:rPr>
            <w:webHidden/>
          </w:rPr>
          <w:t>3</w:t>
        </w:r>
        <w:r w:rsidR="00A6487A">
          <w:rPr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295" w:history="1">
        <w:r w:rsidRPr="00842874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296" w:history="1">
        <w:r w:rsidRPr="00842874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297" w:history="1">
        <w:r w:rsidRPr="00842874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298" w:history="1">
        <w:r w:rsidRPr="00842874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4299" w:history="1">
        <w:r w:rsidRPr="00842874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_Toc99634299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0" w:history="1">
        <w:r w:rsidRPr="00842874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1" w:history="1">
        <w:r w:rsidRPr="00842874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4302" w:history="1">
        <w:r w:rsidRPr="00842874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_Toc99634302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3" w:history="1">
        <w:r w:rsidRPr="00842874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4" w:history="1">
        <w:r w:rsidRPr="00842874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5" w:history="1">
        <w:r w:rsidRPr="00842874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6" w:history="1">
        <w:r w:rsidRPr="00842874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noProof/>
          </w:rPr>
          <w:t>Diagramme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4307" w:history="1">
        <w:r w:rsidRPr="00842874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_Toc99634307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8" w:history="1">
        <w:r w:rsidRPr="00842874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09" w:history="1">
        <w:r w:rsidRPr="00842874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7A" w:rsidRDefault="00A648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4310" w:history="1">
        <w:r w:rsidRPr="00842874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_Toc99634310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6487A" w:rsidRDefault="00A648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99634311" w:history="1">
        <w:r w:rsidRPr="00842874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_Toc99634311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6487A" w:rsidRDefault="00A648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99634312" w:history="1">
        <w:r w:rsidRPr="00842874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2874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_Toc99634312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  <w:bookmarkStart w:id="0" w:name="_GoBack"/>
      <w:bookmarkEnd w:id="0"/>
    </w:p>
    <w:p w:rsidR="007C53D3" w:rsidRDefault="001B7271" w:rsidP="00AE470C">
      <w:pPr>
        <w:pStyle w:val="Titre1"/>
      </w:pPr>
      <w:bookmarkStart w:id="1" w:name="_Toc99634294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99634295"/>
      <w:r>
        <w:rPr>
          <w:i w:val="0"/>
          <w:iCs/>
        </w:rPr>
        <w:t>Cadre, description et motivation</w:t>
      </w:r>
      <w:bookmarkEnd w:id="2"/>
    </w:p>
    <w:p w:rsidR="007960D6" w:rsidRPr="007960D6" w:rsidRDefault="00463046" w:rsidP="007960D6">
      <w:r>
        <w:t>Réalisation du projet pour le module MA-20 et ICT-431</w:t>
      </w:r>
      <w:r w:rsidR="00C147BA">
        <w:t xml:space="preserve">. Bataille Navale réalisé avec le programme </w:t>
      </w:r>
      <w:proofErr w:type="spellStart"/>
      <w:r w:rsidR="00C147BA">
        <w:t>Clion</w:t>
      </w:r>
      <w:proofErr w:type="spellEnd"/>
      <w:r w:rsidR="00C147BA">
        <w:t xml:space="preserve"> et le langage de programmation C</w:t>
      </w:r>
      <w:r w:rsidR="00675327">
        <w:t>. Projet final à rendre le 2 avril 2022.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99634296"/>
      <w:r w:rsidRPr="00791020">
        <w:rPr>
          <w:i w:val="0"/>
          <w:iCs/>
        </w:rPr>
        <w:t>Organisation</w:t>
      </w:r>
      <w:bookmarkEnd w:id="3"/>
    </w:p>
    <w:p w:rsidR="00675327" w:rsidRDefault="00675327" w:rsidP="00675327">
      <w:pPr>
        <w:rPr>
          <w:lang w:val="de-CH"/>
        </w:rPr>
      </w:pPr>
      <w:r w:rsidRPr="00675327">
        <w:rPr>
          <w:lang w:val="de-CH"/>
        </w:rPr>
        <w:t xml:space="preserve">Matteo Da </w:t>
      </w:r>
      <w:proofErr w:type="spellStart"/>
      <w:r w:rsidRPr="00675327">
        <w:rPr>
          <w:lang w:val="de-CH"/>
        </w:rPr>
        <w:t>Cunha</w:t>
      </w:r>
      <w:proofErr w:type="spellEnd"/>
      <w:r w:rsidRPr="00675327">
        <w:rPr>
          <w:lang w:val="de-CH"/>
        </w:rPr>
        <w:t xml:space="preserve">, 079 391 35 82, </w:t>
      </w:r>
      <w:hyperlink r:id="rId11" w:history="1">
        <w:r w:rsidRPr="00D12FF2">
          <w:rPr>
            <w:rStyle w:val="Lienhypertexte"/>
            <w:lang w:val="de-CH"/>
          </w:rPr>
          <w:t>Matteo.DA-CUNHA@cpnv.ch</w:t>
        </w:r>
      </w:hyperlink>
      <w:r>
        <w:rPr>
          <w:lang w:val="de-CH"/>
        </w:rPr>
        <w:t>.</w:t>
      </w:r>
    </w:p>
    <w:p w:rsidR="00675327" w:rsidRDefault="00675327" w:rsidP="00675327">
      <w:pPr>
        <w:rPr>
          <w:lang w:val="fr-CH"/>
        </w:rPr>
      </w:pPr>
      <w:r w:rsidRPr="00675327">
        <w:rPr>
          <w:lang w:val="fr-CH"/>
        </w:rPr>
        <w:t>Seul personne à s’occuper entièrement du projet</w:t>
      </w:r>
      <w:r>
        <w:rPr>
          <w:lang w:val="fr-CH"/>
        </w:rPr>
        <w:t>.</w:t>
      </w:r>
    </w:p>
    <w:p w:rsid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proofErr w:type="spellStart"/>
      <w:r>
        <w:rPr>
          <w:lang w:val="fr-CH"/>
        </w:rPr>
        <w:t>IceScrum</w:t>
      </w:r>
      <w:proofErr w:type="spellEnd"/>
    </w:p>
    <w:p w:rsid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r>
        <w:rPr>
          <w:lang w:val="fr-CH"/>
        </w:rPr>
        <w:t>Programmation</w:t>
      </w:r>
    </w:p>
    <w:p w:rsid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r>
        <w:rPr>
          <w:lang w:val="fr-CH"/>
        </w:rPr>
        <w:t>Cahier des charges</w:t>
      </w:r>
    </w:p>
    <w:p w:rsidR="00675327" w:rsidRPr="00675327" w:rsidRDefault="00675327" w:rsidP="00675327">
      <w:pPr>
        <w:pStyle w:val="Paragraphedeliste"/>
        <w:numPr>
          <w:ilvl w:val="0"/>
          <w:numId w:val="31"/>
        </w:numPr>
        <w:rPr>
          <w:lang w:val="fr-CH"/>
        </w:rPr>
      </w:pPr>
      <w:r>
        <w:rPr>
          <w:lang w:val="fr-CH"/>
        </w:rPr>
        <w:t>Journal de bord</w:t>
      </w:r>
    </w:p>
    <w:p w:rsidR="006E2C58" w:rsidRDefault="006E2C58" w:rsidP="006E2C58">
      <w:pPr>
        <w:pStyle w:val="Titre2"/>
        <w:rPr>
          <w:i w:val="0"/>
          <w:iCs/>
        </w:rPr>
      </w:pPr>
      <w:bookmarkStart w:id="4" w:name="_Toc99634297"/>
      <w:r w:rsidRPr="00791020">
        <w:rPr>
          <w:i w:val="0"/>
          <w:iCs/>
        </w:rPr>
        <w:t>Objectifs</w:t>
      </w:r>
      <w:bookmarkEnd w:id="4"/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Avoir un jeu de Bataille Navale entièrement fonctionnel en C.</w:t>
      </w:r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Un menu de sélection avec différents modes de jeux.</w:t>
      </w:r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Un tutoriel</w:t>
      </w:r>
    </w:p>
    <w:p w:rsidR="00675327" w:rsidRDefault="00675327" w:rsidP="00675327">
      <w:pPr>
        <w:pStyle w:val="Paragraphedeliste"/>
        <w:numPr>
          <w:ilvl w:val="0"/>
          <w:numId w:val="30"/>
        </w:numPr>
      </w:pPr>
      <w:r>
        <w:t>Mode de jeux contre l’ordinateur</w:t>
      </w:r>
    </w:p>
    <w:p w:rsidR="00675327" w:rsidRPr="00675327" w:rsidRDefault="00675327" w:rsidP="00675327">
      <w:pPr>
        <w:pStyle w:val="Paragraphedeliste"/>
        <w:numPr>
          <w:ilvl w:val="0"/>
          <w:numId w:val="30"/>
        </w:numPr>
      </w:pPr>
      <w:r>
        <w:t>Avoir un code totalement commenté</w:t>
      </w:r>
    </w:p>
    <w:p w:rsidR="007C53D3" w:rsidRDefault="007C53D3" w:rsidP="00AA0785">
      <w:pPr>
        <w:pStyle w:val="Titre2"/>
        <w:rPr>
          <w:i w:val="0"/>
          <w:iCs/>
        </w:rPr>
      </w:pPr>
      <w:bookmarkStart w:id="5" w:name="_Toc9963429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4D7E06" w:rsidRDefault="004D7E06" w:rsidP="004D7E06">
      <w:r>
        <w:t xml:space="preserve">Début du projet sur </w:t>
      </w:r>
      <w:proofErr w:type="spellStart"/>
      <w:r>
        <w:t>Clion</w:t>
      </w:r>
      <w:proofErr w:type="spellEnd"/>
      <w:r>
        <w:t> : 7 février 2022</w:t>
      </w:r>
    </w:p>
    <w:p w:rsidR="004D7E06" w:rsidRDefault="004D7E06" w:rsidP="004D7E06">
      <w:r>
        <w:t>Début de la gestion de projet : 8 février 2022</w:t>
      </w:r>
    </w:p>
    <w:p w:rsidR="004D7E06" w:rsidRDefault="004D7E06" w:rsidP="004D7E06">
      <w:r>
        <w:t>Premier rendu de la version 0.1 de la bataille Navale : 7 mars 2022</w:t>
      </w:r>
    </w:p>
    <w:p w:rsidR="004D7E06" w:rsidRPr="004D7E06" w:rsidRDefault="004D7E06" w:rsidP="004D7E06">
      <w:r>
        <w:t xml:space="preserve">Rendu version final 1.0 : </w:t>
      </w:r>
      <w:r w:rsidR="008737A6">
        <w:t>31 mars</w:t>
      </w:r>
      <w:r>
        <w:t xml:space="preserve"> 2022</w:t>
      </w:r>
    </w:p>
    <w:p w:rsidR="0083170D" w:rsidRDefault="0083170D" w:rsidP="0083170D">
      <w:pPr>
        <w:pStyle w:val="Titre1"/>
      </w:pPr>
      <w:bookmarkStart w:id="6" w:name="_Toc99634299"/>
      <w:r>
        <w:t>Analyse</w:t>
      </w:r>
      <w:bookmarkEnd w:id="6"/>
    </w:p>
    <w:p w:rsidR="007315EA" w:rsidRDefault="007315EA" w:rsidP="007315EA">
      <w:r>
        <w:t>Avec le produit fini nous pourrons lancer une partie entière de Bataille navale contre l’ordinateur.</w:t>
      </w:r>
    </w:p>
    <w:p w:rsidR="00BE7BF3" w:rsidRDefault="00BE7BF3" w:rsidP="007315EA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434340</wp:posOffset>
            </wp:positionV>
            <wp:extent cx="3924300" cy="267589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Nous devrons d’abord choisir un pseudonyme et ensuite un menu s’affichera avec différents choix :</w:t>
      </w:r>
      <w:r w:rsidRPr="00BE7BF3">
        <w:rPr>
          <w:noProof/>
          <w:lang w:val="fr-CH" w:eastAsia="fr-CH"/>
        </w:rPr>
        <w:t xml:space="preserve"> </w:t>
      </w:r>
    </w:p>
    <w:p w:rsidR="00A811A8" w:rsidRDefault="00A811A8" w:rsidP="007315EA">
      <w:pPr>
        <w:rPr>
          <w:noProof/>
          <w:lang w:val="fr-CH" w:eastAsia="fr-CH"/>
        </w:rPr>
      </w:pPr>
    </w:p>
    <w:p w:rsidR="00A811A8" w:rsidRDefault="00A811A8" w:rsidP="007315EA">
      <w:pPr>
        <w:rPr>
          <w:noProof/>
          <w:lang w:val="fr-CH" w:eastAsia="fr-CH"/>
        </w:rPr>
      </w:pPr>
      <w:r>
        <w:rPr>
          <w:noProof/>
          <w:lang w:val="fr-CH" w:eastAsia="fr-CH"/>
        </w:rPr>
        <w:lastRenderedPageBreak/>
        <w:t>Le menu quitter nous fera logiquement quitter le programme et donc l’arrêter.</w:t>
      </w:r>
    </w:p>
    <w:p w:rsidR="00A811A8" w:rsidRDefault="00A811A8" w:rsidP="007315EA">
      <w:pPr>
        <w:rPr>
          <w:noProof/>
          <w:lang w:val="fr-CH" w:eastAsia="fr-CH"/>
        </w:rPr>
      </w:pPr>
      <w:r>
        <w:rPr>
          <w:noProof/>
          <w:lang w:val="fr-CH" w:eastAsia="fr-CH"/>
        </w:rPr>
        <w:t>Le tutoriel nous affichera un tutoriel le voici :</w:t>
      </w:r>
    </w:p>
    <w:p w:rsidR="00A811A8" w:rsidRDefault="00A811A8" w:rsidP="007315EA">
      <w:r>
        <w:rPr>
          <w:noProof/>
          <w:lang w:val="fr-CH" w:eastAsia="fr-CH"/>
        </w:rPr>
        <w:drawing>
          <wp:inline distT="0" distB="0" distL="0" distR="0">
            <wp:extent cx="5759450" cy="24618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F3" w:rsidRDefault="00BE7BF3" w:rsidP="007315EA"/>
    <w:p w:rsidR="00BE7BF3" w:rsidRDefault="00A811A8" w:rsidP="007315EA">
      <w:r>
        <w:t xml:space="preserve">Le choix numéro 3 qui est </w:t>
      </w:r>
      <w:proofErr w:type="gramStart"/>
      <w:r>
        <w:t>le jeux</w:t>
      </w:r>
      <w:proofErr w:type="gramEnd"/>
      <w:r>
        <w:t xml:space="preserve"> nous lancera la partie nous devrons choisir une ligne et une colonne pour commencer la partie :</w:t>
      </w:r>
    </w:p>
    <w:p w:rsidR="00A811A8" w:rsidRDefault="00A811A8" w:rsidP="007315EA">
      <w:r>
        <w:rPr>
          <w:noProof/>
          <w:lang w:val="fr-CH" w:eastAsia="fr-CH"/>
        </w:rPr>
        <w:drawing>
          <wp:inline distT="0" distB="0" distL="0" distR="0">
            <wp:extent cx="3658111" cy="4182059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A8" w:rsidRDefault="00A811A8" w:rsidP="007315EA"/>
    <w:p w:rsidR="004013D1" w:rsidRDefault="004013D1" w:rsidP="007315EA"/>
    <w:p w:rsidR="004013D1" w:rsidRDefault="004013D1" w:rsidP="007315EA"/>
    <w:p w:rsidR="004013D1" w:rsidRDefault="004013D1" w:rsidP="007315EA"/>
    <w:p w:rsidR="004013D1" w:rsidRPr="007315EA" w:rsidRDefault="004013D1" w:rsidP="007315EA"/>
    <w:p w:rsidR="00CF39A8" w:rsidRPr="004013D1" w:rsidRDefault="00AA0785" w:rsidP="004013D1">
      <w:pPr>
        <w:pStyle w:val="Titre2"/>
        <w:rPr>
          <w:i w:val="0"/>
          <w:iCs/>
        </w:rPr>
      </w:pPr>
      <w:bookmarkStart w:id="7" w:name="_Toc71691012"/>
      <w:bookmarkStart w:id="8" w:name="_Toc99634300"/>
      <w:r w:rsidRPr="004013D1">
        <w:rPr>
          <w:i w:val="0"/>
          <w:iCs/>
        </w:rPr>
        <w:lastRenderedPageBreak/>
        <w:t>Stratégie de test</w:t>
      </w:r>
      <w:bookmarkEnd w:id="7"/>
      <w:bookmarkEnd w:id="8"/>
    </w:p>
    <w:p w:rsidR="0062597D" w:rsidRDefault="0062597D" w:rsidP="0062597D">
      <w:r>
        <w:t xml:space="preserve">Test </w:t>
      </w:r>
      <w:r w:rsidR="00CF1AC8">
        <w:t>noté sur</w:t>
      </w:r>
      <w:r>
        <w:t xml:space="preserve"> </w:t>
      </w:r>
      <w:proofErr w:type="spellStart"/>
      <w:r>
        <w:t>IceScrum</w:t>
      </w:r>
      <w:proofErr w:type="spellEnd"/>
      <w:r>
        <w:t>.</w:t>
      </w:r>
    </w:p>
    <w:p w:rsidR="0062597D" w:rsidRPr="0062597D" w:rsidRDefault="0062597D" w:rsidP="0062597D"/>
    <w:p w:rsidR="00CF39A8" w:rsidRDefault="00AA0785" w:rsidP="00AA0785">
      <w:pPr>
        <w:pStyle w:val="Titre2"/>
        <w:rPr>
          <w:i w:val="0"/>
          <w:iCs/>
        </w:rPr>
      </w:pPr>
      <w:bookmarkStart w:id="9" w:name="_Toc25553309"/>
      <w:bookmarkStart w:id="10" w:name="_Toc71691014"/>
      <w:bookmarkStart w:id="11" w:name="_Toc99634301"/>
      <w:r w:rsidRPr="00791020">
        <w:rPr>
          <w:i w:val="0"/>
          <w:iCs/>
        </w:rPr>
        <w:t>Budget</w:t>
      </w:r>
      <w:bookmarkEnd w:id="9"/>
      <w:bookmarkEnd w:id="10"/>
      <w:bookmarkEnd w:id="11"/>
    </w:p>
    <w:p w:rsidR="00205FC7" w:rsidRPr="00205FC7" w:rsidRDefault="0062597D" w:rsidP="00205FC7">
      <w:pPr>
        <w:pStyle w:val="Help"/>
        <w:numPr>
          <w:ilvl w:val="0"/>
          <w:numId w:val="27"/>
        </w:numPr>
        <w:rPr>
          <w:i w:val="0"/>
          <w:color w:val="000000" w:themeColor="text1"/>
        </w:rPr>
      </w:pPr>
      <w:r w:rsidRPr="0062597D">
        <w:rPr>
          <w:i w:val="0"/>
          <w:color w:val="000000" w:themeColor="text1"/>
        </w:rPr>
        <w:t xml:space="preserve">Licence </w:t>
      </w:r>
      <w:proofErr w:type="spellStart"/>
      <w:r w:rsidR="006E3C3B">
        <w:rPr>
          <w:i w:val="0"/>
          <w:color w:val="000000" w:themeColor="text1"/>
        </w:rPr>
        <w:t>Jetbrain</w:t>
      </w:r>
      <w:proofErr w:type="spellEnd"/>
      <w:r w:rsidR="006E3C3B">
        <w:rPr>
          <w:i w:val="0"/>
          <w:color w:val="000000" w:themeColor="text1"/>
        </w:rPr>
        <w:t xml:space="preserve"> pour </w:t>
      </w:r>
      <w:proofErr w:type="spellStart"/>
      <w:r w:rsidR="006E3C3B">
        <w:rPr>
          <w:i w:val="0"/>
          <w:color w:val="000000" w:themeColor="text1"/>
        </w:rPr>
        <w:t>CLion</w:t>
      </w:r>
      <w:proofErr w:type="spellEnd"/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2" w:name="_Toc99634302"/>
      <w:r>
        <w:t>Implémentation</w:t>
      </w:r>
      <w:bookmarkEnd w:id="12"/>
    </w:p>
    <w:p w:rsidR="0024287C" w:rsidRDefault="0024287C" w:rsidP="00E42F56">
      <w:pPr>
        <w:pStyle w:val="Titre2"/>
        <w:rPr>
          <w:i w:val="0"/>
          <w:iCs/>
        </w:rPr>
      </w:pPr>
      <w:bookmarkStart w:id="13" w:name="_Toc25553317"/>
      <w:bookmarkStart w:id="14" w:name="_Toc71691022"/>
      <w:bookmarkStart w:id="15" w:name="_Ref254352701"/>
      <w:bookmarkStart w:id="16" w:name="_Toc99634303"/>
      <w:r>
        <w:rPr>
          <w:i w:val="0"/>
          <w:iCs/>
        </w:rPr>
        <w:t>Vue d’ensemble</w:t>
      </w:r>
      <w:bookmarkEnd w:id="16"/>
    </w:p>
    <w:p w:rsidR="005B43CB" w:rsidRPr="00946465" w:rsidRDefault="00946465" w:rsidP="00946465">
      <w:pPr>
        <w:pStyle w:val="Help"/>
        <w:rPr>
          <w:i w:val="0"/>
          <w:color w:val="000000" w:themeColor="text1"/>
          <w:szCs w:val="24"/>
        </w:rPr>
      </w:pPr>
      <w:r w:rsidRPr="00946465">
        <w:rPr>
          <w:i w:val="0"/>
          <w:color w:val="000000" w:themeColor="text1"/>
          <w:szCs w:val="24"/>
        </w:rPr>
        <w:t>C’est</w:t>
      </w:r>
      <w:r>
        <w:rPr>
          <w:i w:val="0"/>
          <w:color w:val="000000" w:themeColor="text1"/>
          <w:szCs w:val="24"/>
        </w:rPr>
        <w:t xml:space="preserve"> un progr</w:t>
      </w:r>
      <w:r w:rsidR="008F58E8">
        <w:rPr>
          <w:i w:val="0"/>
          <w:color w:val="000000" w:themeColor="text1"/>
          <w:szCs w:val="24"/>
        </w:rPr>
        <w:t xml:space="preserve">amme </w:t>
      </w:r>
      <w:proofErr w:type="spellStart"/>
      <w:r w:rsidR="008F58E8">
        <w:rPr>
          <w:i w:val="0"/>
          <w:color w:val="000000" w:themeColor="text1"/>
          <w:szCs w:val="24"/>
        </w:rPr>
        <w:t>Clion</w:t>
      </w:r>
      <w:proofErr w:type="spellEnd"/>
      <w:r w:rsidR="008F58E8">
        <w:rPr>
          <w:i w:val="0"/>
          <w:color w:val="000000" w:themeColor="text1"/>
          <w:szCs w:val="24"/>
        </w:rPr>
        <w:t xml:space="preserve"> qui fonctionne sous W</w:t>
      </w:r>
      <w:r>
        <w:rPr>
          <w:i w:val="0"/>
          <w:color w:val="000000" w:themeColor="text1"/>
          <w:szCs w:val="24"/>
        </w:rPr>
        <w:t>indows 10.</w:t>
      </w:r>
    </w:p>
    <w:p w:rsidR="00797537" w:rsidRDefault="00797537" w:rsidP="00E42F56">
      <w:pPr>
        <w:pStyle w:val="Titre2"/>
        <w:rPr>
          <w:i w:val="0"/>
          <w:iCs/>
        </w:rPr>
      </w:pPr>
      <w:bookmarkStart w:id="17" w:name="_Toc99634304"/>
      <w:r>
        <w:rPr>
          <w:i w:val="0"/>
          <w:iCs/>
        </w:rPr>
        <w:t>Choix techniques</w:t>
      </w:r>
      <w:bookmarkEnd w:id="17"/>
    </w:p>
    <w:p w:rsidR="00542768" w:rsidRDefault="00542768" w:rsidP="00542768">
      <w:r>
        <w:t>Système d’exploitation ; Windows 10</w:t>
      </w:r>
    </w:p>
    <w:p w:rsidR="00542768" w:rsidRDefault="00542768" w:rsidP="00542768">
      <w:r>
        <w:t>Logiciel pour</w:t>
      </w:r>
      <w:r w:rsidR="00CF1AC8">
        <w:t xml:space="preserve"> réaliser</w:t>
      </w:r>
      <w:r>
        <w:t xml:space="preserve"> le programme de la bataille Navale : </w:t>
      </w:r>
      <w:proofErr w:type="spellStart"/>
      <w:r>
        <w:t>C</w:t>
      </w:r>
      <w:r w:rsidR="006E3C3B">
        <w:t>L</w:t>
      </w:r>
      <w:r>
        <w:t>ion</w:t>
      </w:r>
      <w:proofErr w:type="spellEnd"/>
      <w:r>
        <w:t xml:space="preserve"> 2021 2.3</w:t>
      </w:r>
    </w:p>
    <w:p w:rsidR="00542768" w:rsidRDefault="00542768" w:rsidP="00542768">
      <w:r>
        <w:t>Gestion de projet</w:t>
      </w:r>
      <w:r w:rsidR="00902EA4">
        <w:t xml:space="preserve"> et suivi et planification de projet</w:t>
      </w:r>
      <w:r>
        <w:t xml:space="preserve"> : </w:t>
      </w:r>
      <w:proofErr w:type="spellStart"/>
      <w:r>
        <w:t>IceScrum</w:t>
      </w:r>
      <w:proofErr w:type="spellEnd"/>
    </w:p>
    <w:p w:rsidR="00902EA4" w:rsidRDefault="00902EA4" w:rsidP="00542768">
      <w:r>
        <w:t>G</w:t>
      </w:r>
      <w:r>
        <w:t xml:space="preserve">érer les différentes versions du code </w:t>
      </w:r>
      <w:proofErr w:type="gramStart"/>
      <w:r>
        <w:t>produit:</w:t>
      </w:r>
      <w:proofErr w:type="gramEnd"/>
      <w:r>
        <w:t xml:space="preserve"> GitHub</w:t>
      </w:r>
    </w:p>
    <w:p w:rsidR="00902EA4" w:rsidRDefault="00902EA4" w:rsidP="00542768">
      <w:r>
        <w:t>Réalisation diagramme : Draw.io</w:t>
      </w:r>
    </w:p>
    <w:p w:rsidR="00902EA4" w:rsidRPr="00542768" w:rsidRDefault="00902EA4" w:rsidP="00542768"/>
    <w:bookmarkEnd w:id="13"/>
    <w:bookmarkEnd w:id="14"/>
    <w:bookmarkEnd w:id="15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Titre2"/>
        <w:rPr>
          <w:i w:val="0"/>
          <w:iCs/>
        </w:rPr>
      </w:pPr>
      <w:bookmarkStart w:id="18" w:name="_Toc99634305"/>
      <w:r>
        <w:rPr>
          <w:i w:val="0"/>
          <w:iCs/>
        </w:rPr>
        <w:t>Livraisons</w:t>
      </w:r>
      <w:bookmarkEnd w:id="18"/>
    </w:p>
    <w:p w:rsidR="00D23E24" w:rsidRDefault="00C87F8D" w:rsidP="00297836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Version 0.1 à rendre le 7 mars 2022.</w:t>
      </w:r>
    </w:p>
    <w:p w:rsidR="00C87F8D" w:rsidRDefault="00C87F8D" w:rsidP="00297836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Versi</w:t>
      </w:r>
      <w:r w:rsidR="00284FAA">
        <w:rPr>
          <w:i w:val="0"/>
          <w:color w:val="000000" w:themeColor="text1"/>
        </w:rPr>
        <w:t>on Final 1.0 à rendre le 31 mars</w:t>
      </w:r>
      <w:r>
        <w:rPr>
          <w:i w:val="0"/>
          <w:color w:val="000000" w:themeColor="text1"/>
        </w:rPr>
        <w:t xml:space="preserve"> 2022.</w:t>
      </w:r>
    </w:p>
    <w:p w:rsidR="00205FC7" w:rsidRPr="000152FC" w:rsidRDefault="00205FC7" w:rsidP="00205FC7">
      <w:pPr>
        <w:pStyle w:val="Titre2"/>
        <w:rPr>
          <w:i w:val="0"/>
        </w:rPr>
      </w:pPr>
      <w:bookmarkStart w:id="19" w:name="_Toc99634306"/>
      <w:r w:rsidRPr="000152FC">
        <w:rPr>
          <w:i w:val="0"/>
        </w:rPr>
        <w:lastRenderedPageBreak/>
        <w:t>Diagramme De Flux</w:t>
      </w:r>
      <w:bookmarkEnd w:id="19"/>
    </w:p>
    <w:p w:rsidR="00205FC7" w:rsidRPr="00205FC7" w:rsidRDefault="00205FC7" w:rsidP="00205FC7">
      <w:r>
        <w:rPr>
          <w:noProof/>
          <w:lang w:val="fr-CH" w:eastAsia="fr-CH"/>
        </w:rPr>
        <w:drawing>
          <wp:inline distT="0" distB="0" distL="0" distR="0">
            <wp:extent cx="5759450" cy="42189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 de flu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63" w:rsidRPr="004013D1" w:rsidRDefault="004D2F9B" w:rsidP="004013D1">
      <w:pPr>
        <w:pStyle w:val="Titre1"/>
      </w:pPr>
      <w:bookmarkStart w:id="20" w:name="_Toc25553321"/>
      <w:bookmarkStart w:id="21" w:name="_Toc71691025"/>
      <w:bookmarkStart w:id="22" w:name="_Toc99634307"/>
      <w:r>
        <w:t>Tests</w:t>
      </w:r>
      <w:bookmarkEnd w:id="22"/>
    </w:p>
    <w:p w:rsidR="00CF39A8" w:rsidRDefault="004D2F9B" w:rsidP="0049659A">
      <w:pPr>
        <w:pStyle w:val="Titre2"/>
        <w:rPr>
          <w:i w:val="0"/>
          <w:iCs/>
        </w:rPr>
      </w:pPr>
      <w:bookmarkStart w:id="23" w:name="_Toc99634308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3"/>
    </w:p>
    <w:tbl>
      <w:tblPr>
        <w:tblStyle w:val="Grilledutableau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C2F7D" w:rsidTr="007C2F7D">
        <w:trPr>
          <w:trHeight w:val="296"/>
        </w:trPr>
        <w:tc>
          <w:tcPr>
            <w:tcW w:w="4524" w:type="dxa"/>
          </w:tcPr>
          <w:p w:rsidR="007C2F7D" w:rsidRPr="00F17112" w:rsidRDefault="007C2F7D" w:rsidP="004D2F9B">
            <w:pPr>
              <w:pStyle w:val="Help"/>
              <w:rPr>
                <w:b/>
                <w:i w:val="0"/>
                <w:color w:val="000000" w:themeColor="text1"/>
              </w:rPr>
            </w:pPr>
            <w:r w:rsidRPr="00F17112">
              <w:rPr>
                <w:b/>
                <w:i w:val="0"/>
                <w:color w:val="000000" w:themeColor="text1"/>
              </w:rPr>
              <w:t>Nom du test</w:t>
            </w:r>
          </w:p>
        </w:tc>
        <w:tc>
          <w:tcPr>
            <w:tcW w:w="4524" w:type="dxa"/>
          </w:tcPr>
          <w:p w:rsidR="007C2F7D" w:rsidRPr="00F17112" w:rsidRDefault="007C2F7D" w:rsidP="004D2F9B">
            <w:pPr>
              <w:pStyle w:val="Help"/>
              <w:rPr>
                <w:b/>
                <w:i w:val="0"/>
                <w:color w:val="000000" w:themeColor="text1"/>
              </w:rPr>
            </w:pPr>
            <w:r w:rsidRPr="00F17112">
              <w:rPr>
                <w:b/>
                <w:i w:val="0"/>
                <w:color w:val="000000" w:themeColor="text1"/>
              </w:rPr>
              <w:t>Situation</w:t>
            </w:r>
          </w:p>
        </w:tc>
      </w:tr>
      <w:tr w:rsidR="007C2F7D" w:rsidTr="007C2F7D">
        <w:trPr>
          <w:trHeight w:val="28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</w:rPr>
            </w:pPr>
            <w:r w:rsidRPr="007C2F7D">
              <w:rPr>
                <w:i w:val="0"/>
                <w:color w:val="000000" w:themeColor="text1"/>
              </w:rPr>
              <w:t xml:space="preserve">Affichage de la grille 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</w:rPr>
            </w:pPr>
            <w:r w:rsidRPr="00BE4B5C"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7C2F7D" w:rsidRDefault="007C2F7D" w:rsidP="007C2F7D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Affichage d’un tutoriel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</w:rPr>
            </w:pPr>
            <w:r w:rsidRPr="007C2F7D"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8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Menu </w:t>
            </w:r>
            <w:proofErr w:type="spellStart"/>
            <w:r>
              <w:rPr>
                <w:i w:val="0"/>
                <w:color w:val="000000" w:themeColor="text1"/>
              </w:rPr>
              <w:t>fonctionnable</w:t>
            </w:r>
            <w:proofErr w:type="spellEnd"/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Bateau touché et raté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Grille choisi aléatoirement</w:t>
            </w:r>
          </w:p>
        </w:tc>
        <w:tc>
          <w:tcPr>
            <w:tcW w:w="4524" w:type="dxa"/>
          </w:tcPr>
          <w:p w:rsidR="007C2F7D" w:rsidRPr="007C2F7D" w:rsidRDefault="007C2F7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7C2F7D" w:rsidTr="007C2F7D">
        <w:trPr>
          <w:trHeight w:val="286"/>
        </w:trPr>
        <w:tc>
          <w:tcPr>
            <w:tcW w:w="4524" w:type="dxa"/>
          </w:tcPr>
          <w:p w:rsidR="007C2F7D" w:rsidRPr="007C2F7D" w:rsidRDefault="0069185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Bateau coulé</w:t>
            </w:r>
          </w:p>
        </w:tc>
        <w:tc>
          <w:tcPr>
            <w:tcW w:w="4524" w:type="dxa"/>
          </w:tcPr>
          <w:p w:rsidR="007C2F7D" w:rsidRPr="0069185D" w:rsidRDefault="0069185D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Fonctionne pas</w:t>
            </w:r>
          </w:p>
        </w:tc>
      </w:tr>
      <w:tr w:rsidR="007C2F7D" w:rsidTr="007C2F7D">
        <w:trPr>
          <w:trHeight w:val="296"/>
        </w:trPr>
        <w:tc>
          <w:tcPr>
            <w:tcW w:w="4524" w:type="dxa"/>
          </w:tcPr>
          <w:p w:rsidR="007C2F7D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 w:rsidRPr="00CA3320">
              <w:rPr>
                <w:i w:val="0"/>
                <w:color w:val="000000" w:themeColor="text1"/>
              </w:rPr>
              <w:t>Authentification</w:t>
            </w:r>
          </w:p>
        </w:tc>
        <w:tc>
          <w:tcPr>
            <w:tcW w:w="4524" w:type="dxa"/>
          </w:tcPr>
          <w:p w:rsidR="007C2F7D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 w:rsidRPr="00CA3320">
              <w:rPr>
                <w:i w:val="0"/>
                <w:color w:val="000000" w:themeColor="text1"/>
              </w:rPr>
              <w:t>Ok</w:t>
            </w:r>
          </w:p>
        </w:tc>
      </w:tr>
      <w:tr w:rsidR="00CA3320" w:rsidTr="007C2F7D">
        <w:trPr>
          <w:trHeight w:val="296"/>
        </w:trPr>
        <w:tc>
          <w:tcPr>
            <w:tcW w:w="4524" w:type="dxa"/>
          </w:tcPr>
          <w:p w:rsidR="00CA3320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Chaque coup ça nous mets le nombre de cases encore restantes</w:t>
            </w:r>
          </w:p>
        </w:tc>
        <w:tc>
          <w:tcPr>
            <w:tcW w:w="4524" w:type="dxa"/>
          </w:tcPr>
          <w:p w:rsidR="00CA3320" w:rsidRPr="00CA3320" w:rsidRDefault="00CA3320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Ok</w:t>
            </w:r>
          </w:p>
        </w:tc>
      </w:tr>
      <w:tr w:rsidR="00CA3320" w:rsidTr="007C2F7D">
        <w:trPr>
          <w:trHeight w:val="296"/>
        </w:trPr>
        <w:tc>
          <w:tcPr>
            <w:tcW w:w="4524" w:type="dxa"/>
          </w:tcPr>
          <w:p w:rsidR="00CA3320" w:rsidRDefault="001F693F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Logs</w:t>
            </w:r>
          </w:p>
        </w:tc>
        <w:tc>
          <w:tcPr>
            <w:tcW w:w="4524" w:type="dxa"/>
          </w:tcPr>
          <w:p w:rsidR="001F693F" w:rsidRDefault="001F693F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Pas réussi à faire</w:t>
            </w:r>
          </w:p>
        </w:tc>
      </w:tr>
      <w:tr w:rsidR="00814F19" w:rsidTr="007C2F7D">
        <w:trPr>
          <w:trHeight w:val="296"/>
        </w:trPr>
        <w:tc>
          <w:tcPr>
            <w:tcW w:w="4524" w:type="dxa"/>
          </w:tcPr>
          <w:p w:rsidR="00814F19" w:rsidRDefault="00814F19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Score</w:t>
            </w:r>
          </w:p>
        </w:tc>
        <w:tc>
          <w:tcPr>
            <w:tcW w:w="4524" w:type="dxa"/>
          </w:tcPr>
          <w:p w:rsidR="00814F19" w:rsidRDefault="00814F19" w:rsidP="004D2F9B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Pas réussi à faire</w:t>
            </w:r>
          </w:p>
        </w:tc>
      </w:tr>
    </w:tbl>
    <w:p w:rsidR="00647782" w:rsidRPr="00791020" w:rsidRDefault="0064778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99634309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0F5A72" w:rsidRPr="00FC45BC" w:rsidRDefault="001F693F" w:rsidP="00FC45BC">
      <w:r>
        <w:t>L’affiche des logs pas réussi à faire.</w:t>
      </w:r>
      <w:r w:rsidR="000F5A72">
        <w:t xml:space="preserve"> Les scores aussi.</w:t>
      </w:r>
    </w:p>
    <w:p w:rsidR="00CF39A8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99634310"/>
      <w:r w:rsidRPr="0049659A">
        <w:lastRenderedPageBreak/>
        <w:t>C</w:t>
      </w:r>
      <w:bookmarkEnd w:id="27"/>
      <w:bookmarkEnd w:id="28"/>
      <w:r w:rsidR="00684B3D">
        <w:t>onclusions</w:t>
      </w:r>
      <w:bookmarkEnd w:id="29"/>
    </w:p>
    <w:p w:rsidR="00CF39A8" w:rsidRDefault="00FC45BC" w:rsidP="00FC45BC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Projet très sympa à faire avec de la comp</w:t>
      </w:r>
      <w:r w:rsidR="00447D6D">
        <w:rPr>
          <w:i w:val="0"/>
          <w:color w:val="000000" w:themeColor="text1"/>
        </w:rPr>
        <w:t xml:space="preserve">lexité. Le programme fonctionne. </w:t>
      </w:r>
      <w:r>
        <w:rPr>
          <w:i w:val="0"/>
          <w:color w:val="000000" w:themeColor="text1"/>
        </w:rPr>
        <w:t xml:space="preserve">Il y a une interface esthétique </w:t>
      </w:r>
      <w:r w:rsidR="00D47DE3">
        <w:rPr>
          <w:i w:val="0"/>
          <w:color w:val="000000" w:themeColor="text1"/>
        </w:rPr>
        <w:t xml:space="preserve">pour le menu </w:t>
      </w:r>
      <w:r>
        <w:rPr>
          <w:i w:val="0"/>
          <w:color w:val="000000" w:themeColor="text1"/>
        </w:rPr>
        <w:t>pour q</w:t>
      </w:r>
      <w:r w:rsidR="00240BE8">
        <w:rPr>
          <w:i w:val="0"/>
          <w:color w:val="000000" w:themeColor="text1"/>
        </w:rPr>
        <w:t xml:space="preserve">ue </w:t>
      </w:r>
      <w:r w:rsidR="00D47DE3">
        <w:rPr>
          <w:i w:val="0"/>
          <w:color w:val="000000" w:themeColor="text1"/>
        </w:rPr>
        <w:t xml:space="preserve">ce soit un peu plus agréable à regarder. </w:t>
      </w:r>
    </w:p>
    <w:p w:rsidR="00BE4B5C" w:rsidRPr="00FC45BC" w:rsidRDefault="00BE4B5C" w:rsidP="00FC45BC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Tous les objectifs ont été atteints</w:t>
      </w:r>
      <w:r w:rsidR="000F5A72">
        <w:rPr>
          <w:i w:val="0"/>
          <w:color w:val="000000" w:themeColor="text1"/>
        </w:rPr>
        <w:t xml:space="preserve"> sauf le fait de faire des logs et le score.</w:t>
      </w:r>
    </w:p>
    <w:p w:rsidR="00CF39A8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99634311"/>
      <w:r w:rsidRPr="0049659A">
        <w:t>A</w:t>
      </w:r>
      <w:bookmarkEnd w:id="30"/>
      <w:r w:rsidR="00684B3D">
        <w:t>nnexes</w:t>
      </w:r>
      <w:bookmarkEnd w:id="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99634312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07.02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Faire un menu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14.02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Faire une grille de jeu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28.02</w:t>
            </w:r>
          </w:p>
        </w:tc>
        <w:tc>
          <w:tcPr>
            <w:tcW w:w="7652" w:type="dxa"/>
          </w:tcPr>
          <w:p w:rsidR="007E0819" w:rsidRPr="007E0819" w:rsidRDefault="007E0819" w:rsidP="00F53ED8">
            <w:r w:rsidRPr="007E0819">
              <w:t>Tutoriel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28.02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Faire en sorte que ça nous demande une case que l’on veut toucher</w:t>
            </w:r>
          </w:p>
        </w:tc>
      </w:tr>
      <w:tr w:rsidR="007E0819" w:rsidTr="007E0819">
        <w:trPr>
          <w:trHeight w:val="319"/>
        </w:trPr>
        <w:tc>
          <w:tcPr>
            <w:tcW w:w="1134" w:type="dxa"/>
          </w:tcPr>
          <w:p w:rsidR="007E0819" w:rsidRDefault="007E0819" w:rsidP="00F53ED8">
            <w:r>
              <w:t>28.02</w:t>
            </w:r>
          </w:p>
        </w:tc>
        <w:tc>
          <w:tcPr>
            <w:tcW w:w="7652" w:type="dxa"/>
          </w:tcPr>
          <w:p w:rsidR="007E0819" w:rsidRDefault="007E0819" w:rsidP="00F53ED8">
            <w:r w:rsidRPr="007E0819">
              <w:t>Bateau touché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07.03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Bateau raté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07.03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 xml:space="preserve">Actualisation du tableau à chaque coup </w:t>
            </w:r>
          </w:p>
        </w:tc>
      </w:tr>
      <w:tr w:rsidR="007E0819" w:rsidTr="002C6F74">
        <w:tc>
          <w:tcPr>
            <w:tcW w:w="1134" w:type="dxa"/>
          </w:tcPr>
          <w:p w:rsidR="007E0819" w:rsidRPr="007E0819" w:rsidRDefault="007E0819" w:rsidP="00F53ED8">
            <w:r>
              <w:t>07.03</w:t>
            </w:r>
          </w:p>
        </w:tc>
        <w:tc>
          <w:tcPr>
            <w:tcW w:w="7652" w:type="dxa"/>
          </w:tcPr>
          <w:p w:rsidR="007E0819" w:rsidRPr="007E0819" w:rsidRDefault="007E0819" w:rsidP="00F53ED8">
            <w:r>
              <w:t>Nombre de cases restantes à chaque coup</w:t>
            </w:r>
          </w:p>
        </w:tc>
      </w:tr>
      <w:tr w:rsidR="007E0819" w:rsidTr="002C6F74">
        <w:tc>
          <w:tcPr>
            <w:tcW w:w="1134" w:type="dxa"/>
          </w:tcPr>
          <w:p w:rsidR="007E0819" w:rsidRPr="00F17112" w:rsidRDefault="00F17112" w:rsidP="00284FAA">
            <w:pPr>
              <w:tabs>
                <w:tab w:val="left" w:pos="608"/>
              </w:tabs>
            </w:pPr>
            <w:r>
              <w:t>14.03</w:t>
            </w:r>
          </w:p>
        </w:tc>
        <w:tc>
          <w:tcPr>
            <w:tcW w:w="7652" w:type="dxa"/>
          </w:tcPr>
          <w:p w:rsidR="007E0819" w:rsidRPr="00F17112" w:rsidRDefault="00F17112" w:rsidP="00F53ED8">
            <w:r>
              <w:t>Création d’autres grilles</w:t>
            </w:r>
          </w:p>
        </w:tc>
      </w:tr>
      <w:tr w:rsidR="002C6F74" w:rsidTr="002C6F74">
        <w:tc>
          <w:tcPr>
            <w:tcW w:w="1134" w:type="dxa"/>
          </w:tcPr>
          <w:p w:rsidR="00E109AA" w:rsidRDefault="00F17112" w:rsidP="00F53ED8">
            <w:r>
              <w:t>14.03</w:t>
            </w:r>
          </w:p>
        </w:tc>
        <w:tc>
          <w:tcPr>
            <w:tcW w:w="7652" w:type="dxa"/>
          </w:tcPr>
          <w:p w:rsidR="007E0819" w:rsidRDefault="00F17112" w:rsidP="00F53ED8">
            <w:r>
              <w:t>S’authentifier</w:t>
            </w:r>
          </w:p>
        </w:tc>
      </w:tr>
      <w:tr w:rsidR="00F17112" w:rsidTr="002C6F74">
        <w:tc>
          <w:tcPr>
            <w:tcW w:w="1134" w:type="dxa"/>
          </w:tcPr>
          <w:p w:rsidR="00F17112" w:rsidRDefault="00F17112" w:rsidP="00F17112">
            <w:pPr>
              <w:tabs>
                <w:tab w:val="left" w:pos="552"/>
              </w:tabs>
            </w:pPr>
            <w:r>
              <w:t>21.03</w:t>
            </w:r>
          </w:p>
        </w:tc>
        <w:tc>
          <w:tcPr>
            <w:tcW w:w="7652" w:type="dxa"/>
          </w:tcPr>
          <w:p w:rsidR="00F17112" w:rsidRDefault="00B62989" w:rsidP="00F53ED8">
            <w:r>
              <w:t>Grille choisi aléatoirement</w:t>
            </w:r>
          </w:p>
        </w:tc>
      </w:tr>
      <w:tr w:rsidR="00B62989" w:rsidTr="002C6F74">
        <w:tc>
          <w:tcPr>
            <w:tcW w:w="1134" w:type="dxa"/>
          </w:tcPr>
          <w:p w:rsidR="00B62989" w:rsidRDefault="00B62989" w:rsidP="00F17112">
            <w:pPr>
              <w:tabs>
                <w:tab w:val="left" w:pos="552"/>
              </w:tabs>
            </w:pPr>
            <w:r>
              <w:t>28.03</w:t>
            </w:r>
          </w:p>
        </w:tc>
        <w:tc>
          <w:tcPr>
            <w:tcW w:w="7652" w:type="dxa"/>
          </w:tcPr>
          <w:p w:rsidR="00B62989" w:rsidRDefault="00B62989" w:rsidP="00F53ED8">
            <w:r>
              <w:t>Ajout de commentaire sur le programme et interface plus esthétique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13" w:rsidRDefault="009F2B13">
      <w:r>
        <w:separator/>
      </w:r>
    </w:p>
  </w:endnote>
  <w:endnote w:type="continuationSeparator" w:id="0">
    <w:p w:rsidR="009F2B13" w:rsidRDefault="009F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0" w:rsidRDefault="00D14419">
    <w:pPr>
      <w:pStyle w:val="Pieddepage"/>
      <w:pBdr>
        <w:top w:val="single" w:sz="4" w:space="1" w:color="auto"/>
      </w:pBdr>
      <w:rPr>
        <w:noProof/>
      </w:rPr>
    </w:pPr>
    <w:r>
      <w:t>Matteo Da Cunha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6487A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CD6107">
      <w:rPr>
        <w:noProof/>
      </w:rPr>
      <w:fldChar w:fldCharType="begin"/>
    </w:r>
    <w:r w:rsidR="00CD6107">
      <w:rPr>
        <w:noProof/>
      </w:rPr>
      <w:instrText xml:space="preserve"> SAVEDATE  \* MERGEFORMAT </w:instrText>
    </w:r>
    <w:r w:rsidR="00CD6107">
      <w:rPr>
        <w:noProof/>
      </w:rPr>
      <w:fldChar w:fldCharType="separate"/>
    </w:r>
    <w:r w:rsidR="00902EA4">
      <w:rPr>
        <w:noProof/>
      </w:rPr>
      <w:t>31/03/2022 15:35:00</w:t>
    </w:r>
    <w:r w:rsidR="00CD6107">
      <w:rPr>
        <w:noProof/>
      </w:rPr>
      <w:fldChar w:fldCharType="end"/>
    </w:r>
  </w:p>
  <w:p w:rsidR="00DB2183" w:rsidRDefault="00DB2183">
    <w:pPr>
      <w:pStyle w:val="Pieddepage"/>
      <w:pBdr>
        <w:top w:val="single" w:sz="4" w:space="1" w:color="auto"/>
      </w:pBdr>
    </w:pP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13" w:rsidRDefault="009F2B13">
      <w:r>
        <w:separator/>
      </w:r>
    </w:p>
  </w:footnote>
  <w:footnote w:type="continuationSeparator" w:id="0">
    <w:p w:rsidR="009F2B13" w:rsidRDefault="009F2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419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A089F"/>
    <w:multiLevelType w:val="hybridMultilevel"/>
    <w:tmpl w:val="F9B07098"/>
    <w:lvl w:ilvl="0" w:tplc="1C02EB1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1469A9"/>
    <w:multiLevelType w:val="hybridMultilevel"/>
    <w:tmpl w:val="5FA6D69C"/>
    <w:lvl w:ilvl="0" w:tplc="7610BB5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8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7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6"/>
  </w:num>
  <w:num w:numId="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D3"/>
    <w:rsid w:val="0001049C"/>
    <w:rsid w:val="000152FC"/>
    <w:rsid w:val="00042E41"/>
    <w:rsid w:val="00046B84"/>
    <w:rsid w:val="0005613A"/>
    <w:rsid w:val="00080763"/>
    <w:rsid w:val="000C7908"/>
    <w:rsid w:val="000F0B62"/>
    <w:rsid w:val="000F5A72"/>
    <w:rsid w:val="00106180"/>
    <w:rsid w:val="00124E46"/>
    <w:rsid w:val="00172C7C"/>
    <w:rsid w:val="001B4C88"/>
    <w:rsid w:val="001B7271"/>
    <w:rsid w:val="001B7C29"/>
    <w:rsid w:val="001F3FBE"/>
    <w:rsid w:val="001F6623"/>
    <w:rsid w:val="001F693F"/>
    <w:rsid w:val="00205685"/>
    <w:rsid w:val="00205FC7"/>
    <w:rsid w:val="00212505"/>
    <w:rsid w:val="00213BB2"/>
    <w:rsid w:val="00232E9F"/>
    <w:rsid w:val="00240BE8"/>
    <w:rsid w:val="0024287C"/>
    <w:rsid w:val="00245601"/>
    <w:rsid w:val="0024696E"/>
    <w:rsid w:val="00274746"/>
    <w:rsid w:val="00280C21"/>
    <w:rsid w:val="00281546"/>
    <w:rsid w:val="00284FAA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013D1"/>
    <w:rsid w:val="00432F3D"/>
    <w:rsid w:val="00447D6D"/>
    <w:rsid w:val="004502D9"/>
    <w:rsid w:val="00463046"/>
    <w:rsid w:val="00490E50"/>
    <w:rsid w:val="0049659A"/>
    <w:rsid w:val="004C1895"/>
    <w:rsid w:val="004C38FB"/>
    <w:rsid w:val="004D2F9B"/>
    <w:rsid w:val="004D7E06"/>
    <w:rsid w:val="004F521F"/>
    <w:rsid w:val="005143EF"/>
    <w:rsid w:val="005251BA"/>
    <w:rsid w:val="00542768"/>
    <w:rsid w:val="00577704"/>
    <w:rsid w:val="00591119"/>
    <w:rsid w:val="005B43CB"/>
    <w:rsid w:val="005E1E76"/>
    <w:rsid w:val="005E6937"/>
    <w:rsid w:val="005F2769"/>
    <w:rsid w:val="006226C6"/>
    <w:rsid w:val="0062597D"/>
    <w:rsid w:val="00641AD2"/>
    <w:rsid w:val="00647782"/>
    <w:rsid w:val="006679E6"/>
    <w:rsid w:val="00675327"/>
    <w:rsid w:val="00682F47"/>
    <w:rsid w:val="00684B3D"/>
    <w:rsid w:val="0069185D"/>
    <w:rsid w:val="006A4344"/>
    <w:rsid w:val="006C622D"/>
    <w:rsid w:val="006E2C58"/>
    <w:rsid w:val="006E3C3B"/>
    <w:rsid w:val="006F2F14"/>
    <w:rsid w:val="00716E7F"/>
    <w:rsid w:val="00726EB7"/>
    <w:rsid w:val="007315EA"/>
    <w:rsid w:val="0075205B"/>
    <w:rsid w:val="0076568A"/>
    <w:rsid w:val="007676A0"/>
    <w:rsid w:val="00782186"/>
    <w:rsid w:val="00791020"/>
    <w:rsid w:val="007960D6"/>
    <w:rsid w:val="00797537"/>
    <w:rsid w:val="007A2CC8"/>
    <w:rsid w:val="007C2F7D"/>
    <w:rsid w:val="007C53D3"/>
    <w:rsid w:val="007E0819"/>
    <w:rsid w:val="0080683F"/>
    <w:rsid w:val="00810BC9"/>
    <w:rsid w:val="00811908"/>
    <w:rsid w:val="00814F19"/>
    <w:rsid w:val="0083170D"/>
    <w:rsid w:val="008658D9"/>
    <w:rsid w:val="008737A6"/>
    <w:rsid w:val="00895B96"/>
    <w:rsid w:val="008B1EAB"/>
    <w:rsid w:val="008D7200"/>
    <w:rsid w:val="008F58E8"/>
    <w:rsid w:val="008F7948"/>
    <w:rsid w:val="00902EA4"/>
    <w:rsid w:val="009237D0"/>
    <w:rsid w:val="009319BC"/>
    <w:rsid w:val="00946465"/>
    <w:rsid w:val="00992256"/>
    <w:rsid w:val="00996445"/>
    <w:rsid w:val="009A3347"/>
    <w:rsid w:val="009F2B13"/>
    <w:rsid w:val="009F64CF"/>
    <w:rsid w:val="00A07628"/>
    <w:rsid w:val="00A14804"/>
    <w:rsid w:val="00A3062E"/>
    <w:rsid w:val="00A6487A"/>
    <w:rsid w:val="00A70F6A"/>
    <w:rsid w:val="00A811A8"/>
    <w:rsid w:val="00AA0785"/>
    <w:rsid w:val="00AD4675"/>
    <w:rsid w:val="00AE470C"/>
    <w:rsid w:val="00AE6219"/>
    <w:rsid w:val="00B263B7"/>
    <w:rsid w:val="00B31079"/>
    <w:rsid w:val="00B557E4"/>
    <w:rsid w:val="00B62989"/>
    <w:rsid w:val="00B673BB"/>
    <w:rsid w:val="00B75C8C"/>
    <w:rsid w:val="00B9358C"/>
    <w:rsid w:val="00BA0FF8"/>
    <w:rsid w:val="00BE4B5C"/>
    <w:rsid w:val="00BE7BF3"/>
    <w:rsid w:val="00C147BA"/>
    <w:rsid w:val="00C315ED"/>
    <w:rsid w:val="00C505B1"/>
    <w:rsid w:val="00C73576"/>
    <w:rsid w:val="00C85B1A"/>
    <w:rsid w:val="00C87F8D"/>
    <w:rsid w:val="00C930E9"/>
    <w:rsid w:val="00CA3320"/>
    <w:rsid w:val="00CB3227"/>
    <w:rsid w:val="00CD19ED"/>
    <w:rsid w:val="00CD212A"/>
    <w:rsid w:val="00CD6107"/>
    <w:rsid w:val="00CF1AC8"/>
    <w:rsid w:val="00CF39A8"/>
    <w:rsid w:val="00D069EA"/>
    <w:rsid w:val="00D14419"/>
    <w:rsid w:val="00D14A10"/>
    <w:rsid w:val="00D23E24"/>
    <w:rsid w:val="00D45300"/>
    <w:rsid w:val="00D47DE3"/>
    <w:rsid w:val="00DA4CCB"/>
    <w:rsid w:val="00DB2183"/>
    <w:rsid w:val="00DB4900"/>
    <w:rsid w:val="00E109AA"/>
    <w:rsid w:val="00E11ED3"/>
    <w:rsid w:val="00E30CDF"/>
    <w:rsid w:val="00E42F56"/>
    <w:rsid w:val="00E63311"/>
    <w:rsid w:val="00ED3A54"/>
    <w:rsid w:val="00ED50C4"/>
    <w:rsid w:val="00F028FF"/>
    <w:rsid w:val="00F17112"/>
    <w:rsid w:val="00F4663F"/>
    <w:rsid w:val="00F53ED8"/>
    <w:rsid w:val="00F6210B"/>
    <w:rsid w:val="00FC02AA"/>
    <w:rsid w:val="00FC45BC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1D2F15F"/>
  <w14:defaultImageDpi w14:val="300"/>
  <w15:chartTrackingRefBased/>
  <w15:docId w15:val="{BDE51C31-5255-4D8E-9A1F-837AEB00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67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teo.DA-CUNHA@cpnv.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o.DA-CUNHA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EF9F3-1E9A-4896-8475-02F6012B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326</TotalTime>
  <Pages>7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4752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DA-CUNHA Matteo</dc:creator>
  <cp:keywords/>
  <cp:lastModifiedBy>DA-CUNHA Matteo</cp:lastModifiedBy>
  <cp:revision>50</cp:revision>
  <cp:lastPrinted>2004-09-01T12:58:00Z</cp:lastPrinted>
  <dcterms:created xsi:type="dcterms:W3CDTF">2022-03-10T13:08:00Z</dcterms:created>
  <dcterms:modified xsi:type="dcterms:W3CDTF">2022-03-31T13:51:00Z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